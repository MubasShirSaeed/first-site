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68" w:rsidRDefault="007E3DA2" w:rsidP="00E5547B">
      <w:pPr>
        <w:spacing w:after="23"/>
      </w:pPr>
      <w:r>
        <w:br/>
      </w:r>
      <w:r w:rsidR="00A22B68">
        <w:rPr>
          <w:rFonts w:ascii="Calibri" w:eastAsia="Calibri" w:hAnsi="Calibri" w:cs="Calibri"/>
          <w:b/>
          <w:color w:val="215868"/>
          <w:sz w:val="33"/>
        </w:rPr>
        <w:t xml:space="preserve">MUBASHIR SAEED  </w:t>
      </w:r>
    </w:p>
    <w:p w:rsidR="00A22B68" w:rsidRDefault="00A22B68" w:rsidP="00A22B68">
      <w:pPr>
        <w:pStyle w:val="Heading1"/>
        <w:jc w:val="left"/>
      </w:pPr>
      <w:r>
        <w:t>COMPUTER</w:t>
      </w:r>
      <w:r>
        <w:rPr>
          <w:rFonts w:ascii="Calibri" w:eastAsia="Calibri" w:hAnsi="Calibri" w:cs="Calibri"/>
          <w:b/>
          <w:color w:val="215868"/>
          <w:sz w:val="33"/>
        </w:rPr>
        <w:t xml:space="preserve"> </w:t>
      </w:r>
      <w:r>
        <w:t>SCIENCE STUDENT</w:t>
      </w:r>
      <w:r>
        <w:rPr>
          <w:rFonts w:ascii="Calibri" w:eastAsia="Calibri" w:hAnsi="Calibri" w:cs="Calibri"/>
          <w:b/>
          <w:color w:val="215868"/>
          <w:sz w:val="33"/>
        </w:rPr>
        <w:t xml:space="preserve">  </w:t>
      </w:r>
    </w:p>
    <w:p w:rsidR="00A22B68" w:rsidRDefault="00A22B68" w:rsidP="00A22B68">
      <w:pPr>
        <w:spacing w:after="0" w:line="318" w:lineRule="auto"/>
        <w:ind w:left="120" w:right="1242" w:hanging="120"/>
        <w:rPr>
          <w:rFonts w:ascii="Trebuchet MS" w:eastAsia="Trebuchet MS" w:hAnsi="Trebuchet MS" w:cs="Trebuchet MS"/>
          <w:color w:val="595959"/>
        </w:rPr>
      </w:pPr>
      <w:r>
        <w:rPr>
          <w:rFonts w:ascii="Calibri" w:eastAsia="Calibri" w:hAnsi="Calibri" w:cs="Calibri"/>
          <w:b/>
          <w:color w:val="215868"/>
          <w:sz w:val="33"/>
        </w:rPr>
        <w:t xml:space="preserve"> </w:t>
      </w:r>
      <w:r>
        <w:rPr>
          <w:rFonts w:ascii="Calibri" w:eastAsia="Calibri" w:hAnsi="Calibri" w:cs="Calibri"/>
          <w:b/>
          <w:color w:val="404040"/>
          <w:sz w:val="21"/>
        </w:rPr>
        <w:t xml:space="preserve">0307-7072161   </w:t>
      </w:r>
      <w:r>
        <w:rPr>
          <w:rFonts w:ascii="Calibri" w:eastAsia="Calibri" w:hAnsi="Calibri" w:cs="Calibri"/>
          <w:b/>
          <w:color w:val="404040"/>
          <w:sz w:val="21"/>
        </w:rPr>
        <w:tab/>
        <w:t xml:space="preserve"> </w:t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:rsidR="00A22B68" w:rsidRDefault="00A22B68" w:rsidP="00A22B68">
      <w:pPr>
        <w:spacing w:after="0" w:line="318" w:lineRule="auto"/>
        <w:ind w:left="120" w:right="1242" w:hanging="120"/>
        <w:rPr>
          <w:rFonts w:ascii="Trebuchet MS" w:eastAsia="Trebuchet MS" w:hAnsi="Trebuchet MS" w:cs="Trebuchet MS"/>
          <w:color w:val="595959"/>
        </w:rPr>
      </w:pPr>
      <w:r>
        <w:rPr>
          <w:rFonts w:ascii="Calibri" w:eastAsia="Calibri" w:hAnsi="Calibri" w:cs="Calibri"/>
          <w:b/>
          <w:color w:val="404040"/>
          <w:sz w:val="21"/>
        </w:rPr>
        <w:t xml:space="preserve">mubashirsaeed234@gmail.com  </w:t>
      </w:r>
      <w:r>
        <w:rPr>
          <w:rFonts w:ascii="Trebuchet MS" w:eastAsia="Trebuchet MS" w:hAnsi="Trebuchet MS" w:cs="Trebuchet MS"/>
          <w:color w:val="595959"/>
        </w:rPr>
        <w:t xml:space="preserve"> </w:t>
      </w:r>
    </w:p>
    <w:p w:rsidR="00A22B68" w:rsidRDefault="00A22B68" w:rsidP="00A22B68">
      <w:pPr>
        <w:spacing w:after="0" w:line="318" w:lineRule="auto"/>
        <w:ind w:left="120" w:right="1242" w:hanging="120"/>
      </w:pPr>
    </w:p>
    <w:tbl>
      <w:tblPr>
        <w:tblStyle w:val="ResumeTable"/>
        <w:tblW w:w="4992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11"/>
        <w:gridCol w:w="7819"/>
      </w:tblGrid>
      <w:tr w:rsidR="009B4D16" w:rsidRPr="00293282" w:rsidTr="00A22B68">
        <w:trPr>
          <w:trHeight w:val="1192"/>
        </w:trPr>
        <w:tc>
          <w:tcPr>
            <w:tcW w:w="1978" w:type="dxa"/>
          </w:tcPr>
          <w:p w:rsidR="009B4D16" w:rsidRPr="00293282" w:rsidRDefault="00A22B68">
            <w:pPr>
              <w:pStyle w:val="Heading1"/>
            </w:pPr>
            <w:r>
              <w:rPr>
                <w:rFonts w:ascii="Trebuchet MS" w:eastAsia="Trebuchet MS" w:hAnsi="Trebuchet MS" w:cs="Trebuchet MS"/>
                <w:color w:val="1F4E79"/>
              </w:rPr>
              <w:t>OBJECTIVE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Pr="00A22B68" w:rsidRDefault="00A22B68" w:rsidP="00A22B68">
            <w:pPr>
              <w:spacing w:after="96"/>
            </w:pPr>
            <w:r w:rsidRPr="00A22B68">
              <w:t xml:space="preserve">I am an engineering student keen to learn about new things and want to gain </w:t>
            </w:r>
          </w:p>
          <w:p w:rsidR="00A22B68" w:rsidRPr="00A22B68" w:rsidRDefault="00A22B68" w:rsidP="00A22B68">
            <w:pPr>
              <w:spacing w:after="85"/>
              <w:ind w:right="166"/>
            </w:pPr>
            <w:r w:rsidRPr="00A22B68">
              <w:t xml:space="preserve">experience about working in professional environment. </w:t>
            </w:r>
          </w:p>
          <w:p w:rsidR="009B4D16" w:rsidRPr="00293282" w:rsidRDefault="009B4D16" w:rsidP="007E3DA2"/>
        </w:tc>
      </w:tr>
      <w:tr w:rsidR="009B4D16" w:rsidRPr="00293282" w:rsidTr="00A22B68">
        <w:trPr>
          <w:trHeight w:val="2930"/>
        </w:trPr>
        <w:tc>
          <w:tcPr>
            <w:tcW w:w="1978" w:type="dxa"/>
          </w:tcPr>
          <w:p w:rsidR="009B4D16" w:rsidRPr="00293282" w:rsidRDefault="006F3BB5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295E06402FF043C6A0FB9174BCD4B78C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8086" w:type="dxa"/>
            <w:tcMar>
              <w:left w:w="274" w:type="dxa"/>
            </w:tcMar>
          </w:tcPr>
          <w:p w:rsidR="00A22B68" w:rsidRDefault="00A22B68" w:rsidP="00A22B68">
            <w:pPr>
              <w:pStyle w:val="ListBullet"/>
            </w:pPr>
            <w:r>
              <w:t>MS Office</w:t>
            </w:r>
          </w:p>
          <w:p w:rsidR="00A22B68" w:rsidRDefault="00A22B68" w:rsidP="00A22B68">
            <w:pPr>
              <w:pStyle w:val="ListBullet"/>
            </w:pPr>
            <w:r>
              <w:t>MS SQL Server</w:t>
            </w:r>
          </w:p>
          <w:p w:rsidR="00A22B68" w:rsidRPr="00850E50" w:rsidRDefault="00A22B68" w:rsidP="00A22B68">
            <w:pPr>
              <w:pStyle w:val="ListBullet"/>
            </w:pPr>
            <w:r>
              <w:t>SQL Database</w:t>
            </w:r>
          </w:p>
          <w:p w:rsidR="00A22B68" w:rsidRDefault="00A22B68" w:rsidP="00A22B68">
            <w:pPr>
              <w:pStyle w:val="ListBullet"/>
            </w:pPr>
            <w:r>
              <w:rPr>
                <w:rFonts w:eastAsia="Trebuchet MS"/>
              </w:rPr>
              <w:t xml:space="preserve">Comunication skills  </w:t>
            </w:r>
          </w:p>
          <w:p w:rsidR="00A22B68" w:rsidRDefault="00A22B68" w:rsidP="00A22B68">
            <w:pPr>
              <w:pStyle w:val="ListBullet"/>
            </w:pPr>
            <w:r>
              <w:rPr>
                <w:rFonts w:eastAsia="Trebuchet MS"/>
              </w:rPr>
              <w:t xml:space="preserve">Html     (beginner) </w:t>
            </w:r>
          </w:p>
          <w:p w:rsidR="00A22B68" w:rsidRDefault="00A22B68" w:rsidP="00A22B68">
            <w:pPr>
              <w:pStyle w:val="ListBullet"/>
            </w:pPr>
            <w:r>
              <w:rPr>
                <w:rFonts w:eastAsia="Trebuchet MS"/>
              </w:rPr>
              <w:t xml:space="preserve">Css        (beginner) </w:t>
            </w:r>
          </w:p>
          <w:p w:rsidR="00A22B68" w:rsidRDefault="00A22B68" w:rsidP="00A22B68">
            <w:pPr>
              <w:pStyle w:val="ListBullet"/>
            </w:pPr>
            <w:r>
              <w:rPr>
                <w:rFonts w:eastAsia="Trebuchet MS"/>
              </w:rPr>
              <w:t xml:space="preserve">C++ </w:t>
            </w:r>
          </w:p>
          <w:p w:rsidR="00A22B68" w:rsidRDefault="00A22B68" w:rsidP="00A22B68">
            <w:pPr>
              <w:pStyle w:val="ListBullet"/>
            </w:pPr>
            <w:r>
              <w:rPr>
                <w:rFonts w:eastAsia="Trebuchet MS"/>
              </w:rPr>
              <w:t xml:space="preserve">Programing fundamentals </w:t>
            </w:r>
          </w:p>
          <w:p w:rsidR="007E59B8" w:rsidRPr="00293282" w:rsidRDefault="00A22B68" w:rsidP="00A22B68">
            <w:pPr>
              <w:pStyle w:val="ListBullet"/>
            </w:pPr>
            <w:r>
              <w:rPr>
                <w:rFonts w:eastAsia="Trebuchet MS"/>
              </w:rPr>
              <w:t>OOP</w:t>
            </w:r>
          </w:p>
        </w:tc>
      </w:tr>
      <w:tr w:rsidR="009B4D16" w:rsidRPr="00293282" w:rsidTr="00A22B68">
        <w:trPr>
          <w:trHeight w:val="1824"/>
        </w:trPr>
        <w:tc>
          <w:tcPr>
            <w:tcW w:w="1978" w:type="dxa"/>
          </w:tcPr>
          <w:p w:rsidR="009B4D16" w:rsidRPr="00293282" w:rsidRDefault="00A22B68" w:rsidP="00C70F03">
            <w:pPr>
              <w:pStyle w:val="Heading1"/>
            </w:pPr>
            <w:r>
              <w:rPr>
                <w:rFonts w:ascii="Trebuchet MS" w:eastAsia="Trebuchet MS" w:hAnsi="Trebuchet MS" w:cs="Trebuchet MS"/>
                <w:color w:val="1F4E79"/>
              </w:rPr>
              <w:t>EDUCATION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Default="00A22B68" w:rsidP="00A22B68">
            <w:pPr>
              <w:spacing w:after="263"/>
            </w:pPr>
            <w:r>
              <w:rPr>
                <w:rFonts w:ascii="Trebuchet MS" w:eastAsia="Trebuchet MS" w:hAnsi="Trebuchet MS" w:cs="Trebuchet MS"/>
                <w:b/>
                <w:color w:val="595959"/>
              </w:rPr>
              <w:t xml:space="preserve">Lahore Garrison University  </w:t>
            </w:r>
          </w:p>
          <w:p w:rsidR="00A22B68" w:rsidRDefault="00A22B68" w:rsidP="00A22B68">
            <w:pPr>
              <w:spacing w:after="263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 Bachelor of Science in Computer Science </w:t>
            </w:r>
            <w:r>
              <w:rPr>
                <w:rFonts w:ascii="Trebuchet MS" w:eastAsia="Trebuchet MS" w:hAnsi="Trebuchet MS" w:cs="Trebuchet MS"/>
                <w:b/>
                <w:color w:val="595959"/>
              </w:rPr>
              <w:t>(BSCS)</w:t>
            </w: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  <w:p w:rsidR="003F47D0" w:rsidRPr="00293282" w:rsidRDefault="00A22B68" w:rsidP="0061446C">
            <w:r>
              <w:rPr>
                <w:rFonts w:ascii="Trebuchet MS" w:eastAsia="Trebuchet MS" w:hAnsi="Trebuchet MS" w:cs="Trebuchet MS"/>
                <w:color w:val="595959"/>
              </w:rPr>
              <w:t xml:space="preserve">  April, 2025 --- ongoing</w:t>
            </w:r>
          </w:p>
        </w:tc>
      </w:tr>
      <w:tr w:rsidR="008700E6" w:rsidRPr="00293282" w:rsidTr="00A22B68">
        <w:trPr>
          <w:trHeight w:val="1824"/>
        </w:trPr>
        <w:tc>
          <w:tcPr>
            <w:tcW w:w="1978" w:type="dxa"/>
          </w:tcPr>
          <w:p w:rsidR="008700E6" w:rsidRDefault="008700E6" w:rsidP="00C70F03">
            <w:pPr>
              <w:pStyle w:val="Heading1"/>
              <w:rPr>
                <w:rFonts w:ascii="Trebuchet MS" w:eastAsia="Trebuchet MS" w:hAnsi="Trebuchet MS" w:cs="Trebuchet MS"/>
                <w:color w:val="1F4E79"/>
              </w:rPr>
            </w:pPr>
            <w:r>
              <w:rPr>
                <w:rFonts w:ascii="Trebuchet MS" w:eastAsia="Trebuchet MS" w:hAnsi="Trebuchet MS" w:cs="Trebuchet MS"/>
                <w:color w:val="1F4E79"/>
              </w:rPr>
              <w:t>RELEVENTS</w:t>
            </w:r>
          </w:p>
          <w:p w:rsidR="008700E6" w:rsidRDefault="008700E6" w:rsidP="00C70F03">
            <w:pPr>
              <w:pStyle w:val="Heading1"/>
              <w:rPr>
                <w:rFonts w:ascii="Trebuchet MS" w:eastAsia="Trebuchet MS" w:hAnsi="Trebuchet MS" w:cs="Trebuchet MS"/>
                <w:color w:val="1F4E79"/>
              </w:rPr>
            </w:pPr>
          </w:p>
        </w:tc>
        <w:tc>
          <w:tcPr>
            <w:tcW w:w="8086" w:type="dxa"/>
            <w:tcMar>
              <w:left w:w="274" w:type="dxa"/>
            </w:tcMar>
          </w:tcPr>
          <w:p w:rsidR="008700E6" w:rsidRDefault="008700E6" w:rsidP="008700E6">
            <w:pPr>
              <w:spacing w:after="263" w:line="240" w:lineRule="auto"/>
            </w:pPr>
            <w:r>
              <w:t xml:space="preserve">I have taken courses like </w:t>
            </w:r>
          </w:p>
          <w:p w:rsidR="008700E6" w:rsidRDefault="008700E6" w:rsidP="008700E6">
            <w:pPr>
              <w:spacing w:after="263" w:line="240" w:lineRule="auto"/>
            </w:pPr>
            <w:r>
              <w:t>English Composition and Comprehension (B)</w:t>
            </w:r>
          </w:p>
          <w:p w:rsidR="008700E6" w:rsidRDefault="008700E6" w:rsidP="008700E6">
            <w:pPr>
              <w:spacing w:after="263" w:line="240" w:lineRule="auto"/>
            </w:pPr>
            <w:r>
              <w:t xml:space="preserve">Communication and Presentation Skills (B-) </w:t>
            </w:r>
          </w:p>
          <w:p w:rsidR="008700E6" w:rsidRDefault="008700E6" w:rsidP="008700E6">
            <w:pPr>
              <w:spacing w:after="263" w:line="240" w:lineRule="auto"/>
              <w:rPr>
                <w:rFonts w:ascii="Trebuchet MS" w:eastAsia="Trebuchet MS" w:hAnsi="Trebuchet MS" w:cs="Trebuchet MS"/>
                <w:b/>
                <w:color w:val="595959"/>
              </w:rPr>
            </w:pPr>
            <w:r>
              <w:t>Technical and Business Writing (C+)</w:t>
            </w:r>
          </w:p>
        </w:tc>
      </w:tr>
      <w:tr w:rsidR="009B4D16" w:rsidRPr="00293282" w:rsidTr="00A22B68">
        <w:trPr>
          <w:trHeight w:val="746"/>
        </w:trPr>
        <w:tc>
          <w:tcPr>
            <w:tcW w:w="1978" w:type="dxa"/>
          </w:tcPr>
          <w:p w:rsidR="009B4D16" w:rsidRPr="00293282" w:rsidRDefault="00A22B68" w:rsidP="00C70F03">
            <w:pPr>
              <w:pStyle w:val="Heading1"/>
            </w:pPr>
            <w:r>
              <w:rPr>
                <w:rFonts w:ascii="Trebuchet MS" w:eastAsia="Trebuchet MS" w:hAnsi="Trebuchet MS" w:cs="Trebuchet MS"/>
                <w:color w:val="1F4E79"/>
              </w:rPr>
              <w:t>PROJECTS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Pr="00A22B68" w:rsidRDefault="00A22B68" w:rsidP="00A22B68">
            <w:pPr>
              <w:numPr>
                <w:ilvl w:val="0"/>
                <w:numId w:val="13"/>
              </w:numPr>
              <w:spacing w:after="113" w:line="259" w:lineRule="auto"/>
              <w:ind w:hanging="360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fee managemant system  </w:t>
            </w:r>
            <w:r>
              <w:rPr>
                <w:rFonts w:ascii="Trebuchet MS" w:eastAsia="Trebuchet MS" w:hAnsi="Trebuchet MS" w:cs="Trebuchet MS"/>
                <w:b/>
                <w:color w:val="595959"/>
              </w:rPr>
              <w:t>(first year project)</w:t>
            </w:r>
            <w:r>
              <w:rPr>
                <w:rFonts w:ascii="Trebuchet MS" w:eastAsia="Trebuchet MS" w:hAnsi="Trebuchet MS" w:cs="Trebuchet MS"/>
                <w:color w:val="595959"/>
              </w:rPr>
              <w:t xml:space="preserve"> </w:t>
            </w:r>
          </w:p>
          <w:p w:rsidR="003F47D0" w:rsidRPr="00293282" w:rsidRDefault="00A22B68" w:rsidP="00A22B68">
            <w:pPr>
              <w:numPr>
                <w:ilvl w:val="0"/>
                <w:numId w:val="13"/>
              </w:numPr>
              <w:spacing w:after="113" w:line="259" w:lineRule="auto"/>
              <w:ind w:hanging="360"/>
            </w:pPr>
            <w:r w:rsidRPr="00A22B68">
              <w:rPr>
                <w:rFonts w:ascii="Trebuchet MS" w:eastAsia="Trebuchet MS" w:hAnsi="Trebuchet MS" w:cs="Trebuchet MS"/>
                <w:color w:val="595959"/>
              </w:rPr>
              <w:t xml:space="preserve">parking system  </w:t>
            </w:r>
            <w:r w:rsidRPr="00A22B68">
              <w:rPr>
                <w:rFonts w:ascii="Trebuchet MS" w:eastAsia="Trebuchet MS" w:hAnsi="Trebuchet MS" w:cs="Trebuchet MS"/>
                <w:b/>
                <w:color w:val="595959"/>
              </w:rPr>
              <w:t>(second year project)</w:t>
            </w:r>
          </w:p>
        </w:tc>
      </w:tr>
      <w:tr w:rsidR="00A22B68" w:rsidRPr="00293282" w:rsidTr="00A22B68">
        <w:trPr>
          <w:trHeight w:val="1120"/>
        </w:trPr>
        <w:tc>
          <w:tcPr>
            <w:tcW w:w="1978" w:type="dxa"/>
          </w:tcPr>
          <w:p w:rsidR="00A22B68" w:rsidRDefault="00A22B68" w:rsidP="00C70F03">
            <w:pPr>
              <w:pStyle w:val="Heading1"/>
              <w:rPr>
                <w:rFonts w:ascii="Trebuchet MS" w:eastAsia="Trebuchet MS" w:hAnsi="Trebuchet MS" w:cs="Trebuchet MS"/>
                <w:color w:val="1F4E79"/>
              </w:rPr>
            </w:pPr>
            <w:r>
              <w:rPr>
                <w:rFonts w:ascii="Trebuchet MS" w:eastAsia="Trebuchet MS" w:hAnsi="Trebuchet MS" w:cs="Trebuchet MS"/>
                <w:color w:val="1F4E79"/>
              </w:rPr>
              <w:t>LANGUAGES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Default="00A22B68" w:rsidP="00A22B68">
            <w:pPr>
              <w:numPr>
                <w:ilvl w:val="0"/>
                <w:numId w:val="13"/>
              </w:numPr>
              <w:spacing w:after="118" w:line="259" w:lineRule="auto"/>
              <w:ind w:hanging="360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Urdu (Fluent) </w:t>
            </w:r>
          </w:p>
          <w:p w:rsidR="00A22B68" w:rsidRDefault="00A22B68" w:rsidP="00A22B68">
            <w:pPr>
              <w:numPr>
                <w:ilvl w:val="0"/>
                <w:numId w:val="13"/>
              </w:numPr>
              <w:spacing w:after="113" w:line="259" w:lineRule="auto"/>
              <w:ind w:hanging="360"/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English (intermediate )  </w:t>
            </w:r>
          </w:p>
          <w:p w:rsidR="00A22B68" w:rsidRDefault="00A22B68" w:rsidP="00A22B68">
            <w:pPr>
              <w:numPr>
                <w:ilvl w:val="0"/>
                <w:numId w:val="13"/>
              </w:numPr>
              <w:spacing w:after="113" w:line="259" w:lineRule="auto"/>
              <w:ind w:hanging="360"/>
              <w:rPr>
                <w:rFonts w:ascii="Trebuchet MS" w:eastAsia="Trebuchet MS" w:hAnsi="Trebuchet MS" w:cs="Trebuchet MS"/>
                <w:color w:val="595959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>Punjabi (intermediate )</w:t>
            </w:r>
            <w:r w:rsidR="008700E6">
              <w:rPr>
                <w:rFonts w:ascii="Trebuchet MS" w:eastAsia="Trebuchet MS" w:hAnsi="Trebuchet MS" w:cs="Trebuchet MS"/>
                <w:color w:val="595959"/>
              </w:rPr>
              <w:t>s</w:t>
            </w:r>
            <w:bookmarkStart w:id="0" w:name="_GoBack"/>
            <w:bookmarkEnd w:id="0"/>
          </w:p>
        </w:tc>
      </w:tr>
      <w:tr w:rsidR="00A22B68" w:rsidRPr="00293282" w:rsidTr="00A22B68">
        <w:trPr>
          <w:trHeight w:val="761"/>
        </w:trPr>
        <w:tc>
          <w:tcPr>
            <w:tcW w:w="1978" w:type="dxa"/>
          </w:tcPr>
          <w:p w:rsidR="00A22B68" w:rsidRDefault="00A22B68" w:rsidP="00C70F03">
            <w:pPr>
              <w:pStyle w:val="Heading1"/>
              <w:rPr>
                <w:rFonts w:ascii="Trebuchet MS" w:eastAsia="Trebuchet MS" w:hAnsi="Trebuchet MS" w:cs="Trebuchet MS"/>
                <w:color w:val="1F4E79"/>
              </w:rPr>
            </w:pPr>
            <w:r>
              <w:rPr>
                <w:rFonts w:ascii="Trebuchet MS" w:eastAsia="Trebuchet MS" w:hAnsi="Trebuchet MS" w:cs="Trebuchet MS"/>
                <w:color w:val="1F4E79"/>
              </w:rPr>
              <w:lastRenderedPageBreak/>
              <w:t>LEADERSHIP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Default="00A22B68" w:rsidP="00A22B68">
            <w:pPr>
              <w:numPr>
                <w:ilvl w:val="0"/>
                <w:numId w:val="13"/>
              </w:numPr>
              <w:spacing w:after="118" w:line="259" w:lineRule="auto"/>
              <w:ind w:hanging="360"/>
              <w:rPr>
                <w:rFonts w:ascii="Trebuchet MS" w:eastAsia="Trebuchet MS" w:hAnsi="Trebuchet MS" w:cs="Trebuchet MS"/>
                <w:color w:val="595959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 xml:space="preserve">Analytical decision making  </w:t>
            </w:r>
          </w:p>
          <w:p w:rsidR="00A22B68" w:rsidRDefault="00A22B68" w:rsidP="00A22B68">
            <w:pPr>
              <w:numPr>
                <w:ilvl w:val="0"/>
                <w:numId w:val="13"/>
              </w:numPr>
              <w:spacing w:after="118" w:line="259" w:lineRule="auto"/>
              <w:ind w:hanging="360"/>
              <w:rPr>
                <w:rFonts w:ascii="Trebuchet MS" w:eastAsia="Trebuchet MS" w:hAnsi="Trebuchet MS" w:cs="Trebuchet MS"/>
                <w:color w:val="595959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>Teamwork</w:t>
            </w:r>
          </w:p>
        </w:tc>
      </w:tr>
      <w:tr w:rsidR="00A22B68" w:rsidRPr="00293282" w:rsidTr="00A22B68">
        <w:trPr>
          <w:trHeight w:val="761"/>
        </w:trPr>
        <w:tc>
          <w:tcPr>
            <w:tcW w:w="1978" w:type="dxa"/>
          </w:tcPr>
          <w:p w:rsidR="00A22B68" w:rsidRDefault="00A22B68" w:rsidP="00C70F03">
            <w:pPr>
              <w:pStyle w:val="Heading1"/>
              <w:rPr>
                <w:rFonts w:ascii="Trebuchet MS" w:eastAsia="Trebuchet MS" w:hAnsi="Trebuchet MS" w:cs="Trebuchet MS"/>
                <w:color w:val="1F4E79"/>
              </w:rPr>
            </w:pPr>
            <w:r>
              <w:rPr>
                <w:rFonts w:ascii="Trebuchet MS" w:eastAsia="Trebuchet MS" w:hAnsi="Trebuchet MS" w:cs="Trebuchet MS"/>
                <w:color w:val="1F4E79"/>
              </w:rPr>
              <w:t>HOBBIES</w:t>
            </w:r>
          </w:p>
        </w:tc>
        <w:tc>
          <w:tcPr>
            <w:tcW w:w="8086" w:type="dxa"/>
            <w:tcMar>
              <w:left w:w="274" w:type="dxa"/>
            </w:tcMar>
          </w:tcPr>
          <w:p w:rsidR="00A22B68" w:rsidRDefault="00A22B68" w:rsidP="00A22B68">
            <w:pPr>
              <w:numPr>
                <w:ilvl w:val="0"/>
                <w:numId w:val="13"/>
              </w:numPr>
              <w:spacing w:after="118" w:line="259" w:lineRule="auto"/>
              <w:ind w:hanging="360"/>
              <w:rPr>
                <w:rFonts w:ascii="Trebuchet MS" w:eastAsia="Trebuchet MS" w:hAnsi="Trebuchet MS" w:cs="Trebuchet MS"/>
                <w:color w:val="595959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>Sports</w:t>
            </w:r>
          </w:p>
          <w:p w:rsidR="00A22B68" w:rsidRPr="00A22B68" w:rsidRDefault="00A22B68" w:rsidP="00A22B68">
            <w:pPr>
              <w:numPr>
                <w:ilvl w:val="0"/>
                <w:numId w:val="13"/>
              </w:numPr>
              <w:spacing w:after="118" w:line="259" w:lineRule="auto"/>
              <w:ind w:hanging="360"/>
              <w:rPr>
                <w:rFonts w:ascii="Trebuchet MS" w:eastAsia="Trebuchet MS" w:hAnsi="Trebuchet MS" w:cs="Trebuchet MS"/>
                <w:color w:val="595959"/>
              </w:rPr>
            </w:pPr>
            <w:r>
              <w:rPr>
                <w:rFonts w:ascii="Trebuchet MS" w:eastAsia="Trebuchet MS" w:hAnsi="Trebuchet MS" w:cs="Trebuchet MS"/>
                <w:color w:val="595959"/>
              </w:rPr>
              <w:t>Books</w:t>
            </w:r>
          </w:p>
        </w:tc>
      </w:tr>
    </w:tbl>
    <w:p w:rsidR="008F11E2" w:rsidRDefault="008F11E2" w:rsidP="000A0D31"/>
    <w:sectPr w:rsidR="008F11E2" w:rsidSect="00A22B68">
      <w:footerReference w:type="default" r:id="rId8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B5" w:rsidRDefault="006F3BB5">
      <w:pPr>
        <w:spacing w:after="0" w:line="240" w:lineRule="auto"/>
      </w:pPr>
      <w:r>
        <w:separator/>
      </w:r>
    </w:p>
    <w:p w:rsidR="006F3BB5" w:rsidRDefault="006F3BB5"/>
    <w:p w:rsidR="006F3BB5" w:rsidRDefault="006F3BB5"/>
  </w:endnote>
  <w:endnote w:type="continuationSeparator" w:id="0">
    <w:p w:rsidR="006F3BB5" w:rsidRDefault="006F3BB5">
      <w:pPr>
        <w:spacing w:after="0" w:line="240" w:lineRule="auto"/>
      </w:pPr>
      <w:r>
        <w:continuationSeparator/>
      </w:r>
    </w:p>
    <w:p w:rsidR="006F3BB5" w:rsidRDefault="006F3BB5"/>
    <w:p w:rsidR="006F3BB5" w:rsidRDefault="006F3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138"/>
      <w:gridCol w:w="6608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8700E6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:rsidR="008F11E2" w:rsidRDefault="006F3BB5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4E2582D71E2A440BB1F7DEAEE206FE9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8F11E2" w:rsidRPr="008F11E2">
                <w:t xml:space="preserve">Your </w:t>
              </w:r>
              <w:r w:rsidR="008F11E2" w:rsidRPr="008F11E2">
                <w:rPr>
                  <w:rStyle w:val="FooterChar"/>
                </w:rPr>
                <w:t>Name</w:t>
              </w:r>
            </w:sdtContent>
          </w:sdt>
        </w:p>
      </w:tc>
    </w:tr>
  </w:tbl>
  <w:p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B5" w:rsidRDefault="006F3BB5">
      <w:pPr>
        <w:spacing w:after="0" w:line="240" w:lineRule="auto"/>
      </w:pPr>
      <w:r>
        <w:separator/>
      </w:r>
    </w:p>
    <w:p w:rsidR="006F3BB5" w:rsidRDefault="006F3BB5"/>
    <w:p w:rsidR="006F3BB5" w:rsidRDefault="006F3BB5"/>
  </w:footnote>
  <w:footnote w:type="continuationSeparator" w:id="0">
    <w:p w:rsidR="006F3BB5" w:rsidRDefault="006F3BB5">
      <w:pPr>
        <w:spacing w:after="0" w:line="240" w:lineRule="auto"/>
      </w:pPr>
      <w:r>
        <w:continuationSeparator/>
      </w:r>
    </w:p>
    <w:p w:rsidR="006F3BB5" w:rsidRDefault="006F3BB5"/>
    <w:p w:rsidR="006F3BB5" w:rsidRDefault="006F3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601D9"/>
    <w:multiLevelType w:val="hybridMultilevel"/>
    <w:tmpl w:val="30603432"/>
    <w:lvl w:ilvl="0" w:tplc="631ECD2C">
      <w:start w:val="1"/>
      <w:numFmt w:val="bullet"/>
      <w:lvlText w:val="•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ABA40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8D280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C04DE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C630B4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DCBABA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54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CB456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2E8E8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87753"/>
    <w:multiLevelType w:val="hybridMultilevel"/>
    <w:tmpl w:val="00C87A22"/>
    <w:lvl w:ilvl="0" w:tplc="093E070C">
      <w:start w:val="1"/>
      <w:numFmt w:val="bullet"/>
      <w:lvlText w:val="•"/>
      <w:lvlJc w:val="left"/>
      <w:pPr>
        <w:ind w:left="5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41F7C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06560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488788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21CD8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27FC8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80CCA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F4491A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0E14C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2409A4"/>
    <w:multiLevelType w:val="hybridMultilevel"/>
    <w:tmpl w:val="F0A4585E"/>
    <w:lvl w:ilvl="0" w:tplc="78FCC0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A27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9897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454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288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5A49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E69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C3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A50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68"/>
    <w:rsid w:val="00004F39"/>
    <w:rsid w:val="000A0D31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4529E"/>
    <w:rsid w:val="00545EBD"/>
    <w:rsid w:val="006039A6"/>
    <w:rsid w:val="0061446C"/>
    <w:rsid w:val="00651F8B"/>
    <w:rsid w:val="00681958"/>
    <w:rsid w:val="006E0C31"/>
    <w:rsid w:val="006F3BB5"/>
    <w:rsid w:val="0076504D"/>
    <w:rsid w:val="00776552"/>
    <w:rsid w:val="007E3DA2"/>
    <w:rsid w:val="007E59B8"/>
    <w:rsid w:val="007F70C7"/>
    <w:rsid w:val="008362E3"/>
    <w:rsid w:val="00847604"/>
    <w:rsid w:val="008700E6"/>
    <w:rsid w:val="008F11E2"/>
    <w:rsid w:val="00973159"/>
    <w:rsid w:val="0097602F"/>
    <w:rsid w:val="00986F49"/>
    <w:rsid w:val="009B4D16"/>
    <w:rsid w:val="009B5D1A"/>
    <w:rsid w:val="009C2979"/>
    <w:rsid w:val="009C4C2A"/>
    <w:rsid w:val="00A22B68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4A51"/>
  <w15:chartTrackingRefBased/>
  <w15:docId w15:val="{EE8986FB-CAC6-4234-8C0A-40335F12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bi%23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E06402FF043C6A0FB9174BCD4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A55C5-0665-4109-AD5F-BDC2A649D75B}"/>
      </w:docPartPr>
      <w:docPartBody>
        <w:p w:rsidR="005911CF" w:rsidRDefault="00814E64">
          <w:pPr>
            <w:pStyle w:val="295E06402FF043C6A0FB9174BCD4B78C"/>
          </w:pPr>
          <w:r>
            <w:t>Skills &amp; Abilities</w:t>
          </w:r>
        </w:p>
      </w:docPartBody>
    </w:docPart>
    <w:docPart>
      <w:docPartPr>
        <w:name w:val="4E2582D71E2A440BB1F7DEAEE206F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11CF-1659-4702-A6C5-67F932F2A85C}"/>
      </w:docPartPr>
      <w:docPartBody>
        <w:p w:rsidR="005911CF" w:rsidRDefault="009D4F17" w:rsidP="009D4F17">
          <w:pPr>
            <w:pStyle w:val="4E2582D71E2A440BB1F7DEAEE206FE90"/>
          </w:pPr>
          <w:r w:rsidRPr="00293282">
            <w:t>JOB TITLE</w:t>
          </w:r>
          <w:r>
            <w:t xml:space="preserve">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7"/>
    <w:rsid w:val="005911CF"/>
    <w:rsid w:val="007049EF"/>
    <w:rsid w:val="00814E64"/>
    <w:rsid w:val="009D4F17"/>
    <w:rsid w:val="00B2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E19410A04D7C45E2841716D07B0FCD56">
    <w:name w:val="E19410A04D7C45E2841716D07B0FCD56"/>
  </w:style>
  <w:style w:type="paragraph" w:customStyle="1" w:styleId="2FCCD436DE614C22A2C2E490543181AD">
    <w:name w:val="2FCCD436DE614C22A2C2E490543181AD"/>
  </w:style>
  <w:style w:type="paragraph" w:customStyle="1" w:styleId="9202421072854766B758C2159FD2CDFB">
    <w:name w:val="9202421072854766B758C2159FD2CDFB"/>
  </w:style>
  <w:style w:type="paragraph" w:customStyle="1" w:styleId="57DBE728B0324B50953DA7E3B7E1A51C">
    <w:name w:val="57DBE728B0324B50953DA7E3B7E1A51C"/>
  </w:style>
  <w:style w:type="paragraph" w:customStyle="1" w:styleId="742240BEDFC449949A196ED7143D0AE0">
    <w:name w:val="742240BEDFC449949A196ED7143D0AE0"/>
  </w:style>
  <w:style w:type="paragraph" w:customStyle="1" w:styleId="295E06402FF043C6A0FB9174BCD4B78C">
    <w:name w:val="295E06402FF043C6A0FB9174BCD4B78C"/>
  </w:style>
  <w:style w:type="paragraph" w:customStyle="1" w:styleId="EBB13DB459444E5AAA5DC47023C72E6D">
    <w:name w:val="EBB13DB459444E5AAA5DC47023C72E6D"/>
  </w:style>
  <w:style w:type="paragraph" w:customStyle="1" w:styleId="0CFD2FC3E3344F89B106E2F91A355808">
    <w:name w:val="0CFD2FC3E3344F89B106E2F91A355808"/>
  </w:style>
  <w:style w:type="paragraph" w:customStyle="1" w:styleId="1C95BE1265A1494BBFAE74DDC7FB8800">
    <w:name w:val="1C95BE1265A1494BBFAE74DDC7FB8800"/>
  </w:style>
  <w:style w:type="paragraph" w:customStyle="1" w:styleId="130593A8D6D343169CBCE0618583A5D4">
    <w:name w:val="130593A8D6D343169CBCE0618583A5D4"/>
  </w:style>
  <w:style w:type="paragraph" w:customStyle="1" w:styleId="33CB4D4B702F4319B1FEF70A4FA92BAB">
    <w:name w:val="33CB4D4B702F4319B1FEF70A4FA92BAB"/>
  </w:style>
  <w:style w:type="paragraph" w:customStyle="1" w:styleId="16CD5B91671A4066852F2D0E0B453ECA">
    <w:name w:val="16CD5B91671A4066852F2D0E0B453ECA"/>
  </w:style>
  <w:style w:type="paragraph" w:customStyle="1" w:styleId="AA509A239FEB4109A1E8B8FE9B63B81B">
    <w:name w:val="AA509A239FEB4109A1E8B8FE9B63B81B"/>
  </w:style>
  <w:style w:type="paragraph" w:customStyle="1" w:styleId="910723F2E3174E0F9AA39B48332AF384">
    <w:name w:val="910723F2E3174E0F9AA39B48332AF384"/>
  </w:style>
  <w:style w:type="paragraph" w:customStyle="1" w:styleId="E2B7AD3F7BBF4A768EA73349D98B89C9">
    <w:name w:val="E2B7AD3F7BBF4A768EA73349D98B89C9"/>
  </w:style>
  <w:style w:type="paragraph" w:customStyle="1" w:styleId="58CC985DC6804B21A6AF99C7844C0D20">
    <w:name w:val="58CC985DC6804B21A6AF99C7844C0D20"/>
  </w:style>
  <w:style w:type="paragraph" w:customStyle="1" w:styleId="A115C8CC50BD4CD8BBCA24EA7BBB61A5">
    <w:name w:val="A115C8CC50BD4CD8BBCA24EA7BBB61A5"/>
  </w:style>
  <w:style w:type="paragraph" w:customStyle="1" w:styleId="A31031693B5A48268F242E560ADC05A4">
    <w:name w:val="A31031693B5A48268F242E560ADC05A4"/>
  </w:style>
  <w:style w:type="paragraph" w:customStyle="1" w:styleId="7301533AD7354C5A87672FFABDAF79AB">
    <w:name w:val="7301533AD7354C5A87672FFABDAF79AB"/>
  </w:style>
  <w:style w:type="paragraph" w:customStyle="1" w:styleId="AF572FF33E9542C198DF2686ABE1D5C7">
    <w:name w:val="AF572FF33E9542C198DF2686ABE1D5C7"/>
  </w:style>
  <w:style w:type="paragraph" w:customStyle="1" w:styleId="27B72788246C491F96962701B0EA5D58">
    <w:name w:val="27B72788246C491F96962701B0EA5D58"/>
  </w:style>
  <w:style w:type="paragraph" w:customStyle="1" w:styleId="D5F9AB20469D44208914310078F7DEFB">
    <w:name w:val="D5F9AB20469D44208914310078F7DEFB"/>
  </w:style>
  <w:style w:type="paragraph" w:customStyle="1" w:styleId="7971817B0DB4420A843A387872BEFBF3">
    <w:name w:val="7971817B0DB4420A843A387872BEFBF3"/>
  </w:style>
  <w:style w:type="paragraph" w:customStyle="1" w:styleId="9BC9A5A012E44143A176EBEE95D66EAA">
    <w:name w:val="9BC9A5A012E44143A176EBEE95D66EAA"/>
  </w:style>
  <w:style w:type="paragraph" w:customStyle="1" w:styleId="2A19B7CAE61641B5AA8F4C9B0796E630">
    <w:name w:val="2A19B7CAE61641B5AA8F4C9B0796E630"/>
  </w:style>
  <w:style w:type="paragraph" w:customStyle="1" w:styleId="F9F35C71A590454C8783E3671A6346D1">
    <w:name w:val="F9F35C71A590454C8783E3671A6346D1"/>
  </w:style>
  <w:style w:type="paragraph" w:customStyle="1" w:styleId="FC7CCE0DADFF4788A021C95B444B8677">
    <w:name w:val="FC7CCE0DADFF4788A021C95B444B8677"/>
  </w:style>
  <w:style w:type="paragraph" w:customStyle="1" w:styleId="BA1E1ABC442F44E2B779033E2A11C790">
    <w:name w:val="BA1E1ABC442F44E2B779033E2A11C790"/>
  </w:style>
  <w:style w:type="paragraph" w:customStyle="1" w:styleId="E41EC44C750C4E73A770966166BA7042">
    <w:name w:val="E41EC44C750C4E73A770966166BA7042"/>
  </w:style>
  <w:style w:type="paragraph" w:customStyle="1" w:styleId="C2ECF44255BF4AA090119CEA72DEA921">
    <w:name w:val="C2ECF44255BF4AA090119CEA72DEA921"/>
  </w:style>
  <w:style w:type="paragraph" w:customStyle="1" w:styleId="4E2582D71E2A440BB1F7DEAEE206FE90">
    <w:name w:val="4E2582D71E2A440BB1F7DEAEE206FE90"/>
    <w:rsid w:val="009D4F17"/>
  </w:style>
  <w:style w:type="paragraph" w:customStyle="1" w:styleId="404184E23DBC4328A587CE3B2A68F9CF">
    <w:name w:val="404184E23DBC4328A587CE3B2A68F9CF"/>
    <w:rsid w:val="009D4F17"/>
  </w:style>
  <w:style w:type="paragraph" w:customStyle="1" w:styleId="DCE98D1B0B88411994B979BC566B19C2">
    <w:name w:val="DCE98D1B0B88411994B979BC566B19C2"/>
    <w:rsid w:val="009D4F17"/>
  </w:style>
  <w:style w:type="paragraph" w:customStyle="1" w:styleId="11F05A15F92C4D318F243B2B0811D940">
    <w:name w:val="11F05A15F92C4D318F243B2B0811D940"/>
    <w:rsid w:val="009D4F17"/>
  </w:style>
  <w:style w:type="paragraph" w:customStyle="1" w:styleId="A453F2F5516E415EA17FD8D7C0832DDD">
    <w:name w:val="A453F2F5516E415EA17FD8D7C0832DDD"/>
    <w:rsid w:val="009D4F17"/>
  </w:style>
  <w:style w:type="paragraph" w:customStyle="1" w:styleId="43C5A5C54A234EADB1D0B2828A068537">
    <w:name w:val="43C5A5C54A234EADB1D0B2828A068537"/>
    <w:rsid w:val="009D4F17"/>
  </w:style>
  <w:style w:type="paragraph" w:customStyle="1" w:styleId="FB4D08151D1D405291478D747ADA3397">
    <w:name w:val="FB4D08151D1D405291478D747ADA3397"/>
    <w:rsid w:val="009D4F17"/>
  </w:style>
  <w:style w:type="paragraph" w:customStyle="1" w:styleId="3A54E5A9FF7C409F8E316B428815FF97">
    <w:name w:val="3A54E5A9FF7C409F8E316B428815FF97"/>
    <w:rsid w:val="009D4F17"/>
  </w:style>
  <w:style w:type="paragraph" w:customStyle="1" w:styleId="B5EFE691874142AD8AD8C425AF2952EA">
    <w:name w:val="B5EFE691874142AD8AD8C425AF2952EA"/>
    <w:rsid w:val="009D4F17"/>
  </w:style>
  <w:style w:type="paragraph" w:customStyle="1" w:styleId="FC27753D117E4F779697BF6198F1A5A2">
    <w:name w:val="FC27753D117E4F779697BF6198F1A5A2"/>
    <w:rsid w:val="009D4F17"/>
  </w:style>
  <w:style w:type="paragraph" w:customStyle="1" w:styleId="9D82C55B9A9C41CDBFC0AB7200A19F01">
    <w:name w:val="9D82C55B9A9C41CDBFC0AB7200A19F01"/>
    <w:rsid w:val="009D4F17"/>
  </w:style>
  <w:style w:type="paragraph" w:customStyle="1" w:styleId="8903D42E9FA648D193F100F0CE4A9951">
    <w:name w:val="8903D42E9FA648D193F100F0CE4A9951"/>
    <w:rsid w:val="009D4F17"/>
  </w:style>
  <w:style w:type="paragraph" w:customStyle="1" w:styleId="468BC888829D4A37998A08F550639C92">
    <w:name w:val="468BC888829D4A37998A08F550639C92"/>
    <w:rsid w:val="009D4F17"/>
  </w:style>
  <w:style w:type="paragraph" w:customStyle="1" w:styleId="3796D65AF598425280F09E93CA8C657B">
    <w:name w:val="3796D65AF598425280F09E93CA8C657B"/>
    <w:rsid w:val="009D4F17"/>
  </w:style>
  <w:style w:type="paragraph" w:customStyle="1" w:styleId="3531C8A5819C456C9DA4E847D21BD10D">
    <w:name w:val="3531C8A5819C456C9DA4E847D21BD10D"/>
    <w:rsid w:val="009D4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mubi#</dc:creator>
  <cp:keywords/>
  <cp:lastModifiedBy>mubi#</cp:lastModifiedBy>
  <cp:revision>4</cp:revision>
  <cp:lastPrinted>2024-07-25T15:11:00Z</cp:lastPrinted>
  <dcterms:created xsi:type="dcterms:W3CDTF">2024-07-20T10:25:00Z</dcterms:created>
  <dcterms:modified xsi:type="dcterms:W3CDTF">2024-07-25T15:11:00Z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